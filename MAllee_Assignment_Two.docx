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6" w:rsidRDefault="00324329">
      <w:r>
        <w:t>Melissa Allee</w:t>
      </w:r>
    </w:p>
    <w:p w:rsidR="00324329" w:rsidRDefault="00324329">
      <w:r>
        <w:t>Intro to C#</w:t>
      </w:r>
    </w:p>
    <w:p w:rsidR="00324329" w:rsidRDefault="00324329">
      <w:r>
        <w:t>Assignment 2</w:t>
      </w:r>
    </w:p>
    <w:p w:rsidR="00324329" w:rsidRDefault="00324329">
      <w:r>
        <w:t>September 20, 2015</w:t>
      </w:r>
    </w:p>
    <w:p w:rsidR="00324329" w:rsidRDefault="00324329" w:rsidP="00324329">
      <w:pPr>
        <w:pStyle w:val="Heading1"/>
        <w:spacing w:before="0"/>
        <w:jc w:val="center"/>
      </w:pPr>
      <w:r>
        <w:t>Assignment 2</w:t>
      </w:r>
    </w:p>
    <w:p w:rsidR="00324329" w:rsidRDefault="00324329" w:rsidP="00324329">
      <w:pPr>
        <w:pStyle w:val="Caption"/>
        <w:keepNext/>
        <w:spacing w:after="0"/>
      </w:pPr>
      <w:bookmarkStart w:id="0" w:name="_Ref43052924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</w:p>
    <w:p w:rsidR="00324329" w:rsidRDefault="00324329" w:rsidP="00324329">
      <w:r>
        <w:rPr>
          <w:noProof/>
        </w:rPr>
        <w:drawing>
          <wp:inline distT="0" distB="0" distL="0" distR="0" wp14:anchorId="13E81770" wp14:editId="74A9CCCD">
            <wp:extent cx="48672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29" w:rsidRDefault="00324329" w:rsidP="00324329">
      <w:r>
        <w:fldChar w:fldCharType="begin"/>
      </w:r>
      <w:r>
        <w:instrText xml:space="preserve"> REF _Ref430529247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user may enter 3 numbers.  The program ignores text.  The floating point average, integer average, and the floating point difference between the floating point average and the integer average is displayed.</w:t>
      </w:r>
    </w:p>
    <w:p w:rsidR="00324329" w:rsidRDefault="00324329" w:rsidP="00324329">
      <w:pPr>
        <w:pStyle w:val="Caption"/>
        <w:keepNext/>
        <w:spacing w:after="0"/>
      </w:pPr>
      <w:bookmarkStart w:id="1" w:name="_Ref430529424"/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</w:p>
    <w:p w:rsidR="00324329" w:rsidRDefault="00324329" w:rsidP="00324329">
      <w:r>
        <w:rPr>
          <w:noProof/>
        </w:rPr>
        <w:drawing>
          <wp:inline distT="0" distB="0" distL="0" distR="0" wp14:anchorId="0D43B092" wp14:editId="0E2CB9E7">
            <wp:extent cx="48672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29" w:rsidRDefault="00324329" w:rsidP="00324329">
      <w:r>
        <w:fldChar w:fldCharType="begin"/>
      </w:r>
      <w:r>
        <w:instrText xml:space="preserve"> REF _Ref430529424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demonstrates exercise two.  The user may enter their name (case does not matter).  They may also select a title.  If no title is selected, the program displays “Hello, mister (or misses) Last Name” instead of the title string and last name, as shown in </w:t>
      </w:r>
      <w:r>
        <w:fldChar w:fldCharType="begin"/>
      </w:r>
      <w:r>
        <w:instrText xml:space="preserve"> REF _Ref430529647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below.</w:t>
      </w:r>
    </w:p>
    <w:p w:rsidR="00324329" w:rsidRDefault="00324329" w:rsidP="00324329">
      <w:pPr>
        <w:pStyle w:val="Caption"/>
        <w:keepNext/>
        <w:spacing w:after="0"/>
      </w:pPr>
      <w:bookmarkStart w:id="2" w:name="_Ref430529647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</w:p>
    <w:p w:rsidR="00324329" w:rsidRPr="00324329" w:rsidRDefault="00324329" w:rsidP="00324329">
      <w:r>
        <w:rPr>
          <w:noProof/>
        </w:rPr>
        <w:drawing>
          <wp:inline distT="0" distB="0" distL="0" distR="0" wp14:anchorId="1AAAB0A9" wp14:editId="6EAD2587">
            <wp:extent cx="4867275" cy="3257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24329" w:rsidRPr="0032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29"/>
    <w:rsid w:val="00324329"/>
    <w:rsid w:val="003C7436"/>
    <w:rsid w:val="00A8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433A0-D089-4BCB-8D7F-F97DEE61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iss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F9ED99-DD08-4D17-8CEC-496D58D9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Allee</dc:creator>
  <cp:keywords/>
  <dc:description/>
  <cp:lastModifiedBy>Melissa Allee</cp:lastModifiedBy>
  <cp:revision>1</cp:revision>
  <dcterms:created xsi:type="dcterms:W3CDTF">2015-09-20T21:16:00Z</dcterms:created>
  <dcterms:modified xsi:type="dcterms:W3CDTF">2015-09-20T21:33:00Z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